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RDefault="00BF5D6C" w14:paraId="1CE6F9E9" w14:textId="00E00DEF"/>
    <w:p w:rsidR="00892904" w:rsidRDefault="00892904" w14:paraId="2E833522" w14:textId="7A9A32BD"/>
    <w:p w:rsidR="00892904" w:rsidRDefault="00892904" w14:paraId="08997CC1" w14:textId="0353AC31"/>
    <w:p w:rsidR="00892904" w:rsidRDefault="00892904" w14:paraId="3C01907E" w14:textId="23111090"/>
    <w:p w:rsidR="00892904" w:rsidRDefault="00892904" w14:paraId="60B5262C" w14:textId="2086593A"/>
    <w:p w:rsidRPr="00F17FAC" w:rsidR="00892904" w:rsidP="00892904" w:rsidRDefault="00892904" w14:paraId="6E0802E1" w14:textId="77777777">
      <w:pPr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alias w:val="#Nav: /Header/DocumentTitle_Lbl"/>
          <w:tag w:val="#Nav: Standard_Sales_Credit_Memo/1307"/>
          <w:id w:val="286401239"/>
          <w:placeholder>
            <w:docPart w:val="9D662FB7AD2749EE9D875469DCD7E9CB"/>
          </w:placeholder>
          <w:dataBinding w:prefixMappings="xmlns:ns0='urn:microsoft-dynamics-nav/reports/Standard_Sales_Credit_Memo/1307/'" w:xpath="/ns0:NavWordReportXmlPart[1]/ns0:Header[1]/ns0:DocumentTitle_Lbl[1]" w:storeItemID="{8BCD1D8D-B23A-4084-822F-E250965334AB}"/>
          <w:text/>
        </w:sdtPr>
        <w:sdtContent>
          <w:proofErr w:type="spellStart"/>
          <w:r>
            <w:rPr>
              <w:b/>
              <w:bCs/>
              <w:sz w:val="24"/>
              <w:szCs w:val="24"/>
            </w:rPr>
            <w:t>DocumentTitle_Lbl</w:t>
          </w:r>
          <w:proofErr w:type="spellEnd"/>
        </w:sdtContent>
      </w:sdt>
      <w:r>
        <w:rPr>
          <w:b/>
          <w:bCs/>
          <w:sz w:val="24"/>
          <w:szCs w:val="24"/>
        </w:rPr>
        <w:t xml:space="preserve"> </w:t>
      </w:r>
      <w:r w:rsidRPr="00F17FAC">
        <w:rPr>
          <w:b/>
          <w:bCs/>
          <w:sz w:val="24"/>
          <w:szCs w:val="24"/>
        </w:rPr>
        <w:t xml:space="preserve">- </w:t>
      </w:r>
      <w:sdt>
        <w:sdtPr>
          <w:rPr>
            <w:b/>
            <w:bCs/>
            <w:sz w:val="24"/>
            <w:szCs w:val="24"/>
          </w:rPr>
          <w:alias w:val="#Nav: /Header/District"/>
          <w:tag w:val="#Nav: Standard_Sales_Credit_Memo/1307"/>
          <w:id w:val="1756552611"/>
          <w:placeholder>
            <w:docPart w:val="9D662FB7AD2749EE9D875469DCD7E9CB"/>
          </w:placeholder>
          <w:dataBinding w:prefixMappings="xmlns:ns0='urn:microsoft-dynamics-nav/reports/Standard_Sales_Credit_Memo/1307/'" w:xpath="/ns0:NavWordReportXmlPart[1]/ns0:Header[1]/ns0:District[1]" w:storeItemID="{8BCD1D8D-B23A-4084-822F-E250965334AB}"/>
          <w:text/>
        </w:sdtPr>
        <w:sdtContent>
          <w:proofErr w:type="spellStart"/>
          <w:r w:rsidRPr="00F17FAC">
            <w:rPr>
              <w:b/>
              <w:bCs/>
              <w:sz w:val="24"/>
              <w:szCs w:val="24"/>
            </w:rPr>
            <w:t>District</w:t>
          </w:r>
          <w:proofErr w:type="spellEnd"/>
        </w:sdtContent>
      </w:sdt>
    </w:p>
    <w:tbl>
      <w:tblPr>
        <w:tblStyle w:val="Tabel-Gitter"/>
        <w:tblW w:w="10632" w:type="dxa"/>
        <w:tblInd w:w="-441" w:type="dxa"/>
        <w:tblBorders>
          <w:insideH w:val="none" w:color="auto" w:sz="0" w:space="0"/>
          <w:insideV w:val="none" w:color="auto" w:sz="0" w:space="0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87"/>
        <w:gridCol w:w="2693"/>
        <w:gridCol w:w="1985"/>
        <w:gridCol w:w="1275"/>
        <w:gridCol w:w="1701"/>
        <w:gridCol w:w="1691"/>
      </w:tblGrid>
      <w:tr w:rsidRPr="00FD3C3E" w:rsidR="00892904" w:rsidTr="00D26F82" w14:paraId="3E9D36AE" w14:textId="77777777">
        <w:trPr>
          <w:trHeight w:val="423"/>
        </w:trPr>
        <w:sdt>
          <w:sdtPr>
            <w:rPr>
              <w:b/>
              <w:bCs/>
              <w:sz w:val="24"/>
              <w:szCs w:val="24"/>
            </w:rPr>
            <w:alias w:val="#Nav: /Header/NameCaption"/>
            <w:tag w:val="#Nav: Standard_Sales_Credit_Memo/1307"/>
            <w:id w:val="-781264403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ameCaption[1]" w:storeItemID="{8BCD1D8D-B23A-4084-822F-E250965334AB}"/>
            <w:text/>
          </w:sdtPr>
          <w:sdtContent>
            <w:tc>
              <w:tcPr>
                <w:tcW w:w="1287" w:type="dxa"/>
                <w:vAlign w:val="bottom"/>
              </w:tcPr>
              <w:p w:rsidRPr="007A7076" w:rsidR="00892904" w:rsidP="00D26F82" w:rsidRDefault="00892904" w14:paraId="2E3F9E7A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NameCaption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Name"/>
            <w:tag w:val="#Nav: Standard_Sales_Credit_Memo/1307"/>
            <w:id w:val="1874569776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ame[1]" w:storeItemID="{8BCD1D8D-B23A-4084-822F-E250965334AB}"/>
            <w:text/>
          </w:sdtPr>
          <w:sdtContent>
            <w:tc>
              <w:tcPr>
                <w:tcW w:w="2693" w:type="dxa"/>
                <w:vAlign w:val="bottom"/>
              </w:tcPr>
              <w:p w:rsidRPr="007A7076" w:rsidR="00892904" w:rsidP="00D26F82" w:rsidRDefault="00892904" w14:paraId="59AF7B92" w14:textId="77777777">
                <w:pPr>
                  <w:rPr>
                    <w:sz w:val="24"/>
                    <w:szCs w:val="24"/>
                  </w:rPr>
                </w:pPr>
                <w:r w:rsidRPr="007A7076">
                  <w:rPr>
                    <w:sz w:val="24"/>
                    <w:szCs w:val="24"/>
                  </w:rPr>
                  <w:t>Name</w:t>
                </w:r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NumberOfPeopleCaption"/>
            <w:tag w:val="#Nav: Standard_Sales_Credit_Memo/1307"/>
            <w:id w:val="-1373847863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umberOfPeopleCaption[1]" w:storeItemID="{8BCD1D8D-B23A-4084-822F-E250965334AB}"/>
            <w:text/>
          </w:sdtPr>
          <w:sdtContent>
            <w:tc>
              <w:tcPr>
                <w:tcW w:w="1985" w:type="dxa"/>
                <w:vAlign w:val="bottom"/>
              </w:tcPr>
              <w:p w:rsidRPr="007A7076" w:rsidR="00892904" w:rsidP="00D26F82" w:rsidRDefault="00892904" w14:paraId="3C24744B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NumberOfPeopleCaption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Credit_Memo/1307"/>
            <w:id w:val="128989978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Number_of_people[1]" w:storeItemID="{8BCD1D8D-B23A-4084-822F-E250965334AB}"/>
            <w:text/>
          </w:sdtPr>
          <w:sdtContent>
            <w:tc>
              <w:tcPr>
                <w:tcW w:w="1275" w:type="dxa"/>
                <w:vAlign w:val="bottom"/>
              </w:tcPr>
              <w:p w:rsidRPr="00FD3C3E" w:rsidR="00892904" w:rsidP="00D26F82" w:rsidRDefault="00892904" w14:paraId="5D8E3C6F" w14:textId="77777777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InvoiceDateCaption"/>
            <w:tag w:val="#Nav: Standard_Sales_Credit_Memo/1307"/>
            <w:id w:val="-1275633154"/>
            <w:placeholder>
              <w:docPart w:val="77BE09EFA5194532B0553AF6CD0F42D1"/>
            </w:placeholder>
            <w:dataBinding w:prefixMappings="xmlns:ns0='urn:microsoft-dynamics-nav/reports/Standard_Sales_Credit_Memo/1307/'" w:xpath="/ns0:NavWordReportXmlPart[1]/ns0:Header[1]/ns0:InvoiceDateCaption[1]" w:storeItemID="{8BCD1D8D-B23A-4084-822F-E250965334AB}"/>
            <w:text/>
          </w:sdtPr>
          <w:sdtContent>
            <w:tc>
              <w:tcPr>
                <w:tcW w:w="1701" w:type="dxa"/>
                <w:vAlign w:val="bottom"/>
              </w:tcPr>
              <w:p w:rsidRPr="007A7076" w:rsidR="00892904" w:rsidP="00D26F82" w:rsidRDefault="00892904" w14:paraId="34B14A56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</w:rPr>
                  <w:t>InvoiceDateCaption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ocumentDate"/>
            <w:tag w:val="#Nav: Standard_Sales_Credit_Memo/1307"/>
            <w:id w:val="1464011963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Date[1]" w:storeItemID="{8BCD1D8D-B23A-4084-822F-E250965334AB}"/>
            <w:text/>
          </w:sdtPr>
          <w:sdtContent>
            <w:tc>
              <w:tcPr>
                <w:tcW w:w="1691" w:type="dxa"/>
                <w:vAlign w:val="bottom"/>
              </w:tcPr>
              <w:p w:rsidRPr="007A7076" w:rsidR="00892904" w:rsidP="00D26F82" w:rsidRDefault="00892904" w14:paraId="107DA12F" w14:textId="77777777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DocumentDate</w:t>
                </w:r>
                <w:proofErr w:type="spellEnd"/>
              </w:p>
            </w:tc>
          </w:sdtContent>
        </w:sdt>
      </w:tr>
      <w:tr w:rsidRPr="00FD3C3E" w:rsidR="00892904" w:rsidTr="00D26F82" w14:paraId="4EBBAAF8" w14:textId="77777777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Header/ArrivalDateCaption"/>
            <w:tag w:val="#Nav: Standard_Sales_Credit_Memo/1307"/>
            <w:id w:val="-1896967631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ArrivalDateCaption[1]" w:storeItemID="{8BCD1D8D-B23A-4084-822F-E250965334AB}"/>
            <w:text/>
          </w:sdtPr>
          <w:sdtContent>
            <w:tc>
              <w:tcPr>
                <w:tcW w:w="1287" w:type="dxa"/>
                <w:vAlign w:val="bottom"/>
              </w:tcPr>
              <w:p w:rsidRPr="007A7076" w:rsidR="00892904" w:rsidP="00D26F82" w:rsidRDefault="00892904" w14:paraId="30478A4D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ArrivalDateCaption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Arrival_date"/>
            <w:tag w:val="#Nav: Standard_Sales_Credit_Memo/1307"/>
            <w:id w:val="-1974360141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Arrival_date[1]" w:storeItemID="{8BCD1D8D-B23A-4084-822F-E250965334AB}"/>
            <w:text/>
          </w:sdtPr>
          <w:sdtContent>
            <w:tc>
              <w:tcPr>
                <w:tcW w:w="2693" w:type="dxa"/>
                <w:vAlign w:val="bottom"/>
              </w:tcPr>
              <w:p w:rsidRPr="007A7076" w:rsidR="00892904" w:rsidP="00D26F82" w:rsidRDefault="00892904" w14:paraId="439184B0" w14:textId="77777777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YourReference_Lbl"/>
            <w:tag w:val="#Nav: Standard_Sales_Credit_Memo/1307"/>
            <w:id w:val="2043857297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YourReference_Lbl[1]" w:storeItemID="{8BCD1D8D-B23A-4084-822F-E250965334AB}"/>
            <w:text/>
          </w:sdtPr>
          <w:sdtContent>
            <w:tc>
              <w:tcPr>
                <w:tcW w:w="1985" w:type="dxa"/>
                <w:vAlign w:val="bottom"/>
              </w:tcPr>
              <w:p w:rsidRPr="007A7076" w:rsidR="00892904" w:rsidP="00D26F82" w:rsidRDefault="00892904" w14:paraId="409C302D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Credit_Memo/1307"/>
            <w:id w:val="-986786786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YourReference[1]" w:storeItemID="{8BCD1D8D-B23A-4084-822F-E250965334AB}"/>
            <w:text/>
          </w:sdtPr>
          <w:sdtContent>
            <w:tc>
              <w:tcPr>
                <w:tcW w:w="1275" w:type="dxa"/>
                <w:vAlign w:val="bottom"/>
              </w:tcPr>
              <w:p w:rsidRPr="00FD3C3E" w:rsidR="00892904" w:rsidP="00D26F82" w:rsidRDefault="00892904" w14:paraId="42F0F8D4" w14:textId="77777777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ueDate_Lbl"/>
            <w:tag w:val="#Nav: Standard_Sales_Credit_Memo/1307"/>
            <w:id w:val="-289674144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ueDate_Lbl[1]" w:storeItemID="{8BCD1D8D-B23A-4084-822F-E250965334AB}"/>
            <w:text/>
          </w:sdtPr>
          <w:sdtContent>
            <w:tc>
              <w:tcPr>
                <w:tcW w:w="1701" w:type="dxa"/>
                <w:vAlign w:val="bottom"/>
              </w:tcPr>
              <w:p w:rsidRPr="007A7076" w:rsidR="00892904" w:rsidP="00D26F82" w:rsidRDefault="00892904" w14:paraId="3186A59F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ueDate"/>
            <w:tag w:val="#Nav: Standard_Sales_Credit_Memo/1307"/>
            <w:id w:val="116422579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ueDate[1]" w:storeItemID="{8BCD1D8D-B23A-4084-822F-E250965334AB}"/>
            <w:text/>
          </w:sdtPr>
          <w:sdtContent>
            <w:tc>
              <w:tcPr>
                <w:tcW w:w="1691" w:type="dxa"/>
                <w:vAlign w:val="bottom"/>
              </w:tcPr>
              <w:p w:rsidRPr="007A7076" w:rsidR="00892904" w:rsidP="00D26F82" w:rsidRDefault="00892904" w14:paraId="158C9EFA" w14:textId="77777777">
                <w:pPr>
                  <w:rPr>
                    <w:sz w:val="24"/>
                    <w:szCs w:val="24"/>
                  </w:rPr>
                </w:pPr>
                <w:proofErr w:type="spellStart"/>
                <w:r w:rsidRPr="007A7076">
                  <w:rPr>
                    <w:sz w:val="24"/>
                    <w:szCs w:val="24"/>
                  </w:rPr>
                  <w:t>DueDate</w:t>
                </w:r>
                <w:proofErr w:type="spellEnd"/>
              </w:p>
            </w:tc>
          </w:sdtContent>
        </w:sdt>
      </w:tr>
      <w:tr w:rsidRPr="00FD3C3E" w:rsidR="00892904" w:rsidTr="00D26F82" w14:paraId="52ED5A28" w14:textId="77777777">
        <w:trPr>
          <w:trHeight w:val="303"/>
        </w:trPr>
        <w:sdt>
          <w:sdtPr>
            <w:rPr>
              <w:b/>
              <w:bCs/>
              <w:sz w:val="24"/>
              <w:szCs w:val="24"/>
            </w:rPr>
            <w:alias w:val="#Nav: /Header/DepartureDateCaption"/>
            <w:tag w:val="#Nav: Standard_Sales_Credit_Memo/1307"/>
            <w:id w:val="2012017917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epartureDateCaption[1]" w:storeItemID="{8BCD1D8D-B23A-4084-822F-E250965334AB}"/>
            <w:text/>
          </w:sdtPr>
          <w:sdtContent>
            <w:tc>
              <w:tcPr>
                <w:tcW w:w="1287" w:type="dxa"/>
                <w:vAlign w:val="bottom"/>
              </w:tcPr>
              <w:p w:rsidRPr="007A7076" w:rsidR="00892904" w:rsidP="00D26F82" w:rsidRDefault="00892904" w14:paraId="109AD73F" w14:textId="77777777">
                <w:pPr>
                  <w:rPr>
                    <w:b/>
                    <w:bCs/>
                    <w:sz w:val="24"/>
                    <w:szCs w:val="24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</w:rPr>
                  <w:t>DepartureDateCaption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Departure_date"/>
            <w:tag w:val="#Nav: Standard_Sales_Credit_Memo/1307"/>
            <w:id w:val="245469627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eparture_date[1]" w:storeItemID="{8BCD1D8D-B23A-4084-822F-E250965334AB}"/>
            <w:text/>
          </w:sdtPr>
          <w:sdtContent>
            <w:tc>
              <w:tcPr>
                <w:tcW w:w="2693" w:type="dxa"/>
                <w:vAlign w:val="bottom"/>
              </w:tcPr>
              <w:p w:rsidRPr="007A7076" w:rsidR="00892904" w:rsidP="00D26F82" w:rsidRDefault="00892904" w14:paraId="1F4035A0" w14:textId="77777777">
                <w:pPr>
                  <w:rPr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sz w:val="24"/>
                    <w:szCs w:val="24"/>
                    <w:lang w:val="da-DK"/>
                  </w:rP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DocumentNo_Lbl"/>
            <w:tag w:val="#Nav: Standard_Sales_Credit_Memo/1307"/>
            <w:id w:val="-254975438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No_Lbl[1]" w:storeItemID="{8BCD1D8D-B23A-4084-822F-E250965334AB}"/>
            <w:text/>
          </w:sdtPr>
          <w:sdtContent>
            <w:tc>
              <w:tcPr>
                <w:tcW w:w="1985" w:type="dxa"/>
                <w:vAlign w:val="bottom"/>
              </w:tcPr>
              <w:p w:rsidRPr="007A7076" w:rsidR="00892904" w:rsidP="00D26F82" w:rsidRDefault="00892904" w14:paraId="7D55F544" w14:textId="77777777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 w:rsidRPr="007A7076">
                  <w:rPr>
                    <w:b/>
                    <w:bCs/>
                    <w:sz w:val="24"/>
                    <w:szCs w:val="24"/>
                    <w:lang w:val="da-DK"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Credit_Memo/1307"/>
            <w:id w:val="302740824"/>
            <w:placeholder>
              <w:docPart w:val="943886671F3C461E840E4B04FB5A403F"/>
            </w:placeholder>
            <w:dataBinding w:prefixMappings="xmlns:ns0='urn:microsoft-dynamics-nav/reports/Standard_Sales_Credit_Memo/1307/'" w:xpath="/ns0:NavWordReportXmlPart[1]/ns0:Header[1]/ns0:DocumentNo[1]" w:storeItemID="{8BCD1D8D-B23A-4084-822F-E250965334AB}"/>
            <w:text/>
          </w:sdtPr>
          <w:sdtContent>
            <w:tc>
              <w:tcPr>
                <w:tcW w:w="1275" w:type="dxa"/>
                <w:vAlign w:val="bottom"/>
              </w:tcPr>
              <w:p w:rsidR="00892904" w:rsidP="00D26F82" w:rsidRDefault="00892904" w14:paraId="65AF301B" w14:textId="77777777">
                <w:pPr>
                  <w:rPr>
                    <w:lang w:val="da-DK"/>
                  </w:rPr>
                </w:pPr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4"/>
              <w:szCs w:val="24"/>
            </w:rPr>
            <w:alias w:val="#Nav: /Header/SelltoCustomerNo_Lbl"/>
            <w:tag w:val="#Nav: Standard_Sales_Credit_Memo/1307"/>
            <w:id w:val="1552805511"/>
            <w:placeholder>
              <w:docPart w:val="77BE09EFA5194532B0553AF6CD0F42D1"/>
            </w:placeholder>
            <w:dataBinding w:prefixMappings="xmlns:ns0='urn:microsoft-dynamics-nav/reports/Standard_Sales_Credit_Memo/1307/'" w:xpath="/ns0:NavWordReportXmlPart[1]/ns0:Header[1]/ns0:SelltoCustomerNo_Lbl[1]" w:storeItemID="{8BCD1D8D-B23A-4084-822F-E250965334AB}"/>
            <w:text/>
          </w:sdtPr>
          <w:sdtContent>
            <w:tc>
              <w:tcPr>
                <w:tcW w:w="1701" w:type="dxa"/>
                <w:vAlign w:val="bottom"/>
              </w:tcPr>
              <w:p w:rsidRPr="007A7076" w:rsidR="00892904" w:rsidP="00D26F82" w:rsidRDefault="00892904" w14:paraId="0CD56623" w14:textId="77777777">
                <w:pPr>
                  <w:rPr>
                    <w:b/>
                    <w:bCs/>
                    <w:sz w:val="24"/>
                    <w:szCs w:val="24"/>
                    <w:lang w:val="da-DK"/>
                  </w:rPr>
                </w:pPr>
                <w:proofErr w:type="spellStart"/>
                <w:r>
                  <w:rPr>
                    <w:b/>
                    <w:bCs/>
                    <w:sz w:val="24"/>
                    <w:szCs w:val="24"/>
                    <w:lang w:val="da-DK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 w:val="24"/>
              <w:szCs w:val="24"/>
            </w:rPr>
            <w:alias w:val="#Nav: /Header/SelltoCustomerNo"/>
            <w:tag w:val="#Nav: Standard_Sales_Credit_Memo/1307"/>
            <w:id w:val="-1536488617"/>
            <w:placeholder>
              <w:docPart w:val="77BE09EFA5194532B0553AF6CD0F42D1"/>
            </w:placeholder>
            <w:dataBinding w:prefixMappings="xmlns:ns0='urn:microsoft-dynamics-nav/reports/Standard_Sales_Credit_Memo/1307/'" w:xpath="/ns0:NavWordReportXmlPart[1]/ns0:Header[1]/ns0:SelltoCustomerNo[1]" w:storeItemID="{8BCD1D8D-B23A-4084-822F-E250965334AB}"/>
            <w:text/>
          </w:sdtPr>
          <w:sdtContent>
            <w:tc>
              <w:tcPr>
                <w:tcW w:w="1691" w:type="dxa"/>
                <w:vAlign w:val="bottom"/>
              </w:tcPr>
              <w:p w:rsidRPr="007A7076" w:rsidR="00892904" w:rsidP="00D26F82" w:rsidRDefault="00892904" w14:paraId="71BBF686" w14:textId="77777777">
                <w:pPr>
                  <w:rPr>
                    <w:sz w:val="24"/>
                    <w:szCs w:val="24"/>
                    <w:lang w:val="da-DK"/>
                  </w:rPr>
                </w:pPr>
                <w:proofErr w:type="spellStart"/>
                <w:r>
                  <w:rPr>
                    <w:sz w:val="24"/>
                    <w:szCs w:val="24"/>
                    <w:lang w:val="da-DK"/>
                  </w:rPr>
                  <w:t>SelltoCustomerNo</w:t>
                </w:r>
                <w:proofErr w:type="spellEnd"/>
              </w:p>
            </w:tc>
          </w:sdtContent>
        </w:sdt>
      </w:tr>
    </w:tbl>
    <w:p w:rsidR="00892904" w:rsidP="00892904" w:rsidRDefault="00892904" w14:paraId="22D466B3" w14:textId="77777777"/>
    <w:sdt>
      <w:sdtPr>
        <w:alias w:val="#Nav: /Header/WorkDescriptionLines/WorkDescriptionLine"/>
        <w:tag w:val="#Nav: Standard_Sales_Credit_Memo/1307"/>
        <w:id w:val="-1271001730"/>
        <w:placeholder>
          <w:docPart w:val="438A4CF6D24040138F6D183E7A67BB89"/>
        </w:placeholder>
        <w:dataBinding w:prefixMappings="xmlns:ns0='urn:microsoft-dynamics-nav/reports/Standard_Sales_Credit_Memo/1307/'" w:xpath="/ns0:NavWordReportXmlPart[1]/ns0:Header[1]/ns0:WorkDescriptionLines[1]/ns0:WorkDescriptionLine[1]" w:storeItemID="{8BCD1D8D-B23A-4084-822F-E250965334AB}"/>
        <w:text/>
      </w:sdtPr>
      <w:sdtContent>
        <w:p w:rsidR="00892904" w:rsidP="00892904" w:rsidRDefault="00892904" w14:paraId="497495A0" w14:textId="77777777">
          <w:proofErr w:type="spellStart"/>
          <w:r>
            <w:t>WorkDescriptionLine</w:t>
          </w:r>
          <w:proofErr w:type="spellEnd"/>
        </w:p>
      </w:sdtContent>
    </w:sdt>
    <w:tbl>
      <w:tblPr>
        <w:tblStyle w:val="Tabel-Gitter"/>
        <w:tblW w:w="10632" w:type="dxa"/>
        <w:tblInd w:w="-431" w:type="dxa"/>
        <w:tblBorders>
          <w:insideH w:val="none" w:color="auto" w:sz="0" w:space="0"/>
          <w:insideV w:val="none" w:color="auto" w:sz="0" w:space="0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4254"/>
        <w:gridCol w:w="1701"/>
        <w:gridCol w:w="1559"/>
        <w:gridCol w:w="1559"/>
        <w:gridCol w:w="1559"/>
      </w:tblGrid>
      <w:tr w:rsidR="00892904" w:rsidTr="00D26F82" w14:paraId="4F169E26" w14:textId="77777777">
        <w:sdt>
          <w:sdtPr>
            <w:rPr>
              <w:b/>
              <w:bCs/>
            </w:rPr>
            <w:alias w:val="#Nav: /Header/Line/Description_Line_Lbl"/>
            <w:tag w:val="#Nav: Standard_Sales_Credit_Memo/1307"/>
            <w:id w:val="174087264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Description_Line_Lbl[1]" w:storeItemID="{8BCD1D8D-B23A-4084-822F-E250965334AB}"/>
            <w:text/>
          </w:sdtPr>
          <w:sdtContent>
            <w:tc>
              <w:tcPr>
                <w:tcW w:w="4254" w:type="dxa"/>
                <w:vAlign w:val="bottom"/>
              </w:tcPr>
              <w:p w:rsidRPr="00DA1CFF" w:rsidR="00892904" w:rsidP="00D26F82" w:rsidRDefault="00892904" w14:paraId="3567FFEB" w14:textId="77777777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Credit_Memo/1307"/>
            <w:id w:val="-1648196236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Quantity_Line_Lbl[1]" w:storeItemID="{8BCD1D8D-B23A-4084-822F-E250965334AB}"/>
            <w:text/>
          </w:sdtPr>
          <w:sdtContent>
            <w:tc>
              <w:tcPr>
                <w:tcW w:w="1701" w:type="dxa"/>
                <w:vAlign w:val="bottom"/>
              </w:tcPr>
              <w:p w:rsidRPr="00DA1CFF" w:rsidR="00892904" w:rsidP="00D26F82" w:rsidRDefault="00892904" w14:paraId="71D1A67F" w14:textId="77777777">
                <w:pPr>
                  <w:rPr>
                    <w:b/>
                    <w:bCs/>
                  </w:rPr>
                </w:pPr>
                <w:proofErr w:type="spellStart"/>
                <w:r w:rsidRPr="00DA1CFF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UnitPriceCaption"/>
            <w:tag w:val="#Nav: Standard_Sales_Credit_Memo/1307"/>
            <w:id w:val="-433359820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UnitPriceCaption[1]" w:storeItemID="{8BCD1D8D-B23A-4084-822F-E250965334AB}"/>
            <w:text/>
          </w:sdtPr>
          <w:sdtContent>
            <w:tc>
              <w:tcPr>
                <w:tcW w:w="1559" w:type="dxa"/>
                <w:vAlign w:val="bottom"/>
              </w:tcPr>
              <w:p w:rsidRPr="00DA1CFF" w:rsidR="00892904" w:rsidP="00D26F82" w:rsidRDefault="00892904" w14:paraId="12ED44F5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UnitPriceCaption</w:t>
                </w:r>
                <w:proofErr w:type="spellEnd"/>
              </w:p>
            </w:tc>
          </w:sdtContent>
        </w:sdt>
        <w:tc>
          <w:tcPr>
            <w:tcW w:w="1559" w:type="dxa"/>
            <w:vAlign w:val="bottom"/>
          </w:tcPr>
          <w:p w:rsidRPr="00DA1CFF" w:rsidR="00892904" w:rsidP="00D26F82" w:rsidRDefault="00892904" w14:paraId="337B375B" w14:textId="77777777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Header/LineAmountCaption"/>
            <w:tag w:val="#Nav: Standard_Sales_Credit_Memo/1307"/>
            <w:id w:val="621354596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AmountCaption[1]" w:storeItemID="{8BCD1D8D-B23A-4084-822F-E250965334AB}"/>
            <w:text/>
          </w:sdtPr>
          <w:sdtContent>
            <w:tc>
              <w:tcPr>
                <w:tcW w:w="1559" w:type="dxa"/>
                <w:vAlign w:val="bottom"/>
              </w:tcPr>
              <w:p w:rsidRPr="00DA1CFF" w:rsidR="00892904" w:rsidP="00D26F82" w:rsidRDefault="00892904" w14:paraId="19077B6C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LineAmountCaption</w:t>
                </w:r>
                <w:proofErr w:type="spellEnd"/>
              </w:p>
            </w:tc>
          </w:sdtContent>
        </w:sdt>
      </w:tr>
      <w:tr w:rsidR="00892904" w:rsidTr="00D26F82" w14:paraId="466DBCA9" w14:textId="77777777">
        <w:sdt>
          <w:sdtPr>
            <w:alias w:val="#Nav: /Header/Line/Description_Line"/>
            <w:tag w:val="#Nav: Standard_Sales_Credit_Memo/1307"/>
            <w:id w:val="1667588462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Description_Line[1]" w:storeItemID="{8BCD1D8D-B23A-4084-822F-E250965334AB}"/>
            <w:text/>
          </w:sdtPr>
          <w:sdtContent>
            <w:tc>
              <w:tcPr>
                <w:tcW w:w="4254" w:type="dxa"/>
                <w:vAlign w:val="bottom"/>
              </w:tcPr>
              <w:p w:rsidR="00892904" w:rsidP="00D26F82" w:rsidRDefault="00892904" w14:paraId="31BDEF52" w14:textId="77777777">
                <w:proofErr w:type="spellStart"/>
                <w:r>
                  <w:t>Description_Line</w:t>
                </w:r>
                <w:proofErr w:type="spellEnd"/>
              </w:p>
            </w:tc>
          </w:sdtContent>
        </w:sdt>
        <w:sdt>
          <w:sdtPr>
            <w:alias w:val="#Nav: /Header/Line/Quantity_Line"/>
            <w:tag w:val="#Nav: Standard_Sales_Credit_Memo/1307"/>
            <w:id w:val="434486473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Quantity_Line[1]" w:storeItemID="{8BCD1D8D-B23A-4084-822F-E250965334AB}"/>
            <w:text/>
          </w:sdtPr>
          <w:sdtContent>
            <w:tc>
              <w:tcPr>
                <w:tcW w:w="1701" w:type="dxa"/>
                <w:vAlign w:val="bottom"/>
              </w:tcPr>
              <w:p w:rsidR="00892904" w:rsidP="00D26F82" w:rsidRDefault="00892904" w14:paraId="5E92FC9F" w14:textId="77777777">
                <w:proofErr w:type="spellStart"/>
                <w:r>
                  <w:t>Quantity_Line</w:t>
                </w:r>
                <w:proofErr w:type="spellEnd"/>
              </w:p>
            </w:tc>
          </w:sdtContent>
        </w:sdt>
        <w:sdt>
          <w:sdtPr>
            <w:alias w:val="#Nav: /Header/Line/UnitPrice"/>
            <w:tag w:val="#Nav: Standard_Sales_Credit_Memo/1307"/>
            <w:id w:val="423150258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UnitPrice[1]" w:storeItemID="{8BCD1D8D-B23A-4084-822F-E250965334AB}"/>
            <w:text/>
          </w:sdtPr>
          <w:sdtContent>
            <w:tc>
              <w:tcPr>
                <w:tcW w:w="1559" w:type="dxa"/>
                <w:vAlign w:val="bottom"/>
              </w:tcPr>
              <w:p w:rsidR="00892904" w:rsidP="00D26F82" w:rsidRDefault="00892904" w14:paraId="47F245D0" w14:textId="77777777">
                <w:proofErr w:type="spellStart"/>
                <w:r>
                  <w:t>UnitPrice</w:t>
                </w:r>
                <w:proofErr w:type="spellEnd"/>
              </w:p>
            </w:tc>
          </w:sdtContent>
        </w:sdt>
        <w:tc>
          <w:tcPr>
            <w:tcW w:w="1559" w:type="dxa"/>
            <w:vAlign w:val="bottom"/>
          </w:tcPr>
          <w:p w:rsidR="00892904" w:rsidP="00D26F82" w:rsidRDefault="00892904" w14:paraId="346D258A" w14:textId="77777777"/>
        </w:tc>
        <w:sdt>
          <w:sdtPr>
            <w:alias w:val="#Nav: /Header/Line/LineAmount_Line"/>
            <w:tag w:val="#Nav: Standard_Sales_Credit_Memo/1307"/>
            <w:id w:val="-653993504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Line[1]/ns0:LineAmount_Line[1]" w:storeItemID="{8BCD1D8D-B23A-4084-822F-E250965334AB}"/>
            <w:text/>
          </w:sdtPr>
          <w:sdtContent>
            <w:tc>
              <w:tcPr>
                <w:tcW w:w="1559" w:type="dxa"/>
                <w:vAlign w:val="bottom"/>
              </w:tcPr>
              <w:p w:rsidR="00892904" w:rsidP="00D26F82" w:rsidRDefault="00892904" w14:paraId="5A45E4F7" w14:textId="77777777">
                <w:proofErr w:type="spellStart"/>
                <w:r>
                  <w:t>LineAmount_Line</w:t>
                </w:r>
                <w:proofErr w:type="spellEnd"/>
              </w:p>
            </w:tc>
          </w:sdtContent>
        </w:sdt>
      </w:tr>
      <w:tr w:rsidR="00892904" w:rsidTr="00D26F82" w14:paraId="70F56690" w14:textId="77777777">
        <w:tc>
          <w:tcPr>
            <w:tcW w:w="4254" w:type="dxa"/>
            <w:tcBorders>
              <w:bottom w:val="single" w:color="auto" w:sz="4" w:space="0"/>
            </w:tcBorders>
            <w:vAlign w:val="bottom"/>
          </w:tcPr>
          <w:p w:rsidR="00892904" w:rsidP="00D26F82" w:rsidRDefault="00892904" w14:paraId="7AEB6C91" w14:textId="77777777"/>
        </w:tc>
        <w:tc>
          <w:tcPr>
            <w:tcW w:w="1701" w:type="dxa"/>
            <w:tcBorders>
              <w:bottom w:val="single" w:color="auto" w:sz="4" w:space="0"/>
            </w:tcBorders>
            <w:vAlign w:val="bottom"/>
          </w:tcPr>
          <w:p w:rsidR="00892904" w:rsidP="00D26F82" w:rsidRDefault="00892904" w14:paraId="34B0FA53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bottom"/>
          </w:tcPr>
          <w:p w:rsidR="00892904" w:rsidP="00D26F82" w:rsidRDefault="00892904" w14:paraId="0480218A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bottom"/>
          </w:tcPr>
          <w:p w:rsidR="00892904" w:rsidP="00D26F82" w:rsidRDefault="00892904" w14:paraId="42936760" w14:textId="77777777"/>
        </w:tc>
        <w:tc>
          <w:tcPr>
            <w:tcW w:w="1559" w:type="dxa"/>
            <w:tcBorders>
              <w:bottom w:val="single" w:color="auto" w:sz="4" w:space="0"/>
            </w:tcBorders>
            <w:vAlign w:val="bottom"/>
          </w:tcPr>
          <w:p w:rsidR="00892904" w:rsidP="00D26F82" w:rsidRDefault="00892904" w14:paraId="2BF1A937" w14:textId="77777777"/>
        </w:tc>
      </w:tr>
      <w:tr w:rsidR="00892904" w:rsidTr="00D26F82" w14:paraId="15DEC240" w14:textId="77777777">
        <w:sdt>
          <w:sdtPr>
            <w:rPr>
              <w:b/>
              <w:bCs/>
            </w:rPr>
            <w:alias w:val="#Nav: /Header/InvoiceAmountCaption"/>
            <w:tag w:val="#Nav: Standard_Sales_Credit_Memo/1307"/>
            <w:id w:val="-397671061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InvoiceAmountCaption[1]" w:storeItemID="{8BCD1D8D-B23A-4084-822F-E250965334AB}"/>
            <w:text/>
          </w:sdtPr>
          <w:sdtContent>
            <w:tc>
              <w:tcPr>
                <w:tcW w:w="4254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Pr="00DA1CFF" w:rsidR="00892904" w:rsidP="00D26F82" w:rsidRDefault="00892904" w14:paraId="116C9C60" w14:textId="77777777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InvoiceAmountCaption</w:t>
                </w:r>
                <w:proofErr w:type="spellEnd"/>
              </w:p>
            </w:tc>
          </w:sdtContent>
        </w:sdt>
        <w:sdt>
          <w:sdtPr>
            <w:alias w:val="#Nav: /Header/IncludingVATCaption"/>
            <w:tag w:val="#Nav: Standard_Sales_Credit_Memo/1307"/>
            <w:id w:val="-1193525247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IncludingVATCaption[1]" w:storeItemID="{8BCD1D8D-B23A-4084-822F-E250965334AB}"/>
            <w:text/>
          </w:sdtPr>
          <w:sdtContent>
            <w:tc>
              <w:tcPr>
                <w:tcW w:w="1701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892904" w:rsidP="00D26F82" w:rsidRDefault="00892904" w14:paraId="0EB7BE4F" w14:textId="77777777">
                <w:pPr>
                  <w:jc w:val="right"/>
                </w:pPr>
                <w:proofErr w:type="spellStart"/>
                <w:r>
                  <w:t>IncludingVATCaption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_Sales_Credit_Memo/1307"/>
            <w:id w:val="480202046"/>
            <w:placeholder>
              <w:docPart w:val="66816C23C4804917920B3C93FA6F047F"/>
            </w:placeholder>
            <w:dataBinding w:prefixMappings="xmlns:ns0='urn:microsoft-dynamics-nav/reports/Standard_Sales_Credit_Memo/1307/'" w:xpath="/ns0:NavWordReportXmlPart[1]/ns0:Header[1]/ns0:Totals[1]/ns0:TotalVATAmount[1]" w:storeItemID="{8BCD1D8D-B23A-4084-822F-E250965334AB}"/>
            <w:text/>
          </w:sdtPr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892904" w:rsidP="00D26F82" w:rsidRDefault="00892904" w14:paraId="3A0C8F5A" w14:textId="77777777">
                <w:proofErr w:type="spellStart"/>
                <w:r>
                  <w:t>TotalVATAmount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CurrencyCode"/>
            <w:tag w:val="#Nav: Standard_Sales_Credit_Memo/1307"/>
            <w:id w:val="240836000"/>
            <w:placeholder>
              <w:docPart w:val="78E96D26499B40F4B551438964BBBF44"/>
            </w:placeholder>
            <w:dataBinding w:prefixMappings="xmlns:ns0='urn:microsoft-dynamics-nav/reports/Standard_Sales_Credit_Memo/1307/'" w:xpath="/ns0:NavWordReportXmlPart[1]/ns0:Header[1]/ns0:Totals[1]/ns0:CurrencyCode[1]" w:storeItemID="{8BCD1D8D-B23A-4084-822F-E250965334AB}"/>
            <w:text/>
          </w:sdtPr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892904" w:rsidP="00D26F82" w:rsidRDefault="00892904" w14:paraId="0EE44172" w14:textId="77777777">
                <w:pPr>
                  <w:jc w:val="right"/>
                </w:pPr>
                <w:proofErr w:type="spellStart"/>
                <w:r w:rsidRPr="00DD6908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Credit_Memo/1307"/>
            <w:id w:val="74169730"/>
            <w:placeholder>
              <w:docPart w:val="CA46109942A944BD822335AB7B1FD7EF"/>
            </w:placeholder>
            <w:dataBinding w:prefixMappings="xmlns:ns0='urn:microsoft-dynamics-nav/reports/Standard_Sales_Credit_Memo/1307/'" w:xpath="/ns0:NavWordReportXmlPart[1]/ns0:Header[1]/ns0:Totals[1]/ns0:TotalAmountExclInclVAT[1]" w:storeItemID="{8BCD1D8D-B23A-4084-822F-E250965334AB}"/>
            <w:text/>
          </w:sdtPr>
          <w:sdtContent>
            <w:tc>
              <w:tcPr>
                <w:tcW w:w="1559" w:type="dxa"/>
                <w:tcBorders>
                  <w:top w:val="single" w:color="auto" w:sz="4" w:space="0"/>
                  <w:bottom w:val="single" w:color="auto" w:sz="4" w:space="0"/>
                </w:tcBorders>
                <w:vAlign w:val="bottom"/>
              </w:tcPr>
              <w:p w:rsidR="00892904" w:rsidP="00D26F82" w:rsidRDefault="00892904" w14:paraId="65AF6C68" w14:textId="77777777"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892904" w:rsidRDefault="00892904" w14:paraId="5D19C77B" w14:textId="10879C76"/>
    <w:tbl>
      <w:tblPr>
        <w:tblStyle w:val="Tabel-Gitter"/>
        <w:tblW w:w="10632" w:type="dxa"/>
        <w:tblInd w:w="-431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92904" w:rsidTr="00D26F82" w14:paraId="714EBFC5" w14:textId="77777777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Pr="00C14C5C" w:rsidR="00892904" w:rsidP="00D26F82" w:rsidRDefault="00892904" w14:paraId="769C9D62" w14:textId="77777777">
            <w:pPr>
              <w:tabs>
                <w:tab w:val="left" w:pos="2748"/>
              </w:tabs>
              <w:rPr>
                <w:sz w:val="24"/>
                <w:szCs w:val="24"/>
                <w:lang w:val="da-DK"/>
              </w:rPr>
            </w:pPr>
            <w:sdt>
              <w:sdtPr>
                <w:rPr>
                  <w:sz w:val="24"/>
                  <w:szCs w:val="24"/>
                </w:rPr>
                <w:alias w:val="#Nav: /Header/InvoiceMessagePart1"/>
                <w:tag w:val="#Nav: Standard_Sales_Credit_Memo/1307"/>
                <w:id w:val="102158074"/>
                <w:placeholder>
                  <w:docPart w:val="DA8E6DF4AD2740B9B578866416758538"/>
                </w:placeholder>
                <w:dataBinding w:prefixMappings="xmlns:ns0='urn:microsoft-dynamics-nav/reports/Standard_Sales_Credit_Memo/1307/'" w:xpath="/ns0:NavWordReportXmlPart[1]/ns0:Header[1]/ns0:InvoiceMessagePart1[1]" w:storeItemID="{8BCD1D8D-B23A-4084-822F-E250965334AB}"/>
                <w:text/>
              </w:sdtPr>
              <w:sdtContent>
                <w:r>
                  <w:rPr>
                    <w:sz w:val="24"/>
                    <w:szCs w:val="24"/>
                    <w:lang w:val="da-DK"/>
                  </w:rPr>
                  <w:t>InvoiceMessagePart1</w:t>
                </w:r>
              </w:sdtContent>
            </w:sdt>
          </w:p>
        </w:tc>
      </w:tr>
      <w:tr w:rsidR="00892904" w:rsidTr="00D26F82" w14:paraId="625A3485" w14:textId="77777777">
        <w:sdt>
          <w:sdtPr>
            <w:rPr>
              <w:sz w:val="24"/>
              <w:szCs w:val="24"/>
            </w:rPr>
            <w:alias w:val="#Nav: /Header/InvoiceMessagePart2"/>
            <w:tag w:val="#Nav: Standard_Sales_Credit_Memo/1307"/>
            <w:id w:val="2063364106"/>
            <w:placeholder>
              <w:docPart w:val="DA8E6DF4AD2740B9B578866416758538"/>
            </w:placeholder>
            <w:dataBinding w:prefixMappings="xmlns:ns0='urn:microsoft-dynamics-nav/reports/Standard_Sales_Credit_Memo/1307/'" w:xpath="/ns0:NavWordReportXmlPart[1]/ns0:Header[1]/ns0:InvoiceMessagePart2[1]" w:storeItemID="{8BCD1D8D-B23A-4084-822F-E250965334AB}"/>
            <w:text/>
          </w:sdtPr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C14C5C" w:rsidR="00892904" w:rsidP="00D26F82" w:rsidRDefault="00892904" w14:paraId="751FDC7A" w14:textId="77777777">
                <w:pPr>
                  <w:rPr>
                    <w:sz w:val="24"/>
                    <w:szCs w:val="24"/>
                    <w:lang w:val="da-DK"/>
                  </w:rPr>
                </w:pPr>
                <w:r>
                  <w:rPr>
                    <w:sz w:val="24"/>
                    <w:szCs w:val="24"/>
                    <w:lang w:val="da-DK"/>
                  </w:rPr>
                  <w:t>InvoiceMessagePart2</w:t>
                </w:r>
              </w:p>
            </w:tc>
          </w:sdtContent>
        </w:sdt>
      </w:tr>
    </w:tbl>
    <w:p w:rsidR="00892904" w:rsidRDefault="00892904" w14:paraId="3D8A1D8E" w14:textId="77777777"/>
    <w:sectPr w:rsidR="00892904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D6C" w:rsidP="00892904" w:rsidRDefault="00BF5D6C" w14:paraId="39F086FE" w14:textId="77777777">
      <w:pPr>
        <w:spacing w:after="0" w:line="240" w:lineRule="auto"/>
      </w:pPr>
      <w:r>
        <w:separator/>
      </w:r>
    </w:p>
  </w:endnote>
  <w:endnote w:type="continuationSeparator" w:id="0">
    <w:p w:rsidR="00BF5D6C" w:rsidP="00892904" w:rsidRDefault="00BF5D6C" w14:paraId="1649FF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color="auto" w:sz="0" w:space="0"/>
        <w:insideV w:val="none" w:color="auto" w:sz="0" w:space="0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Pr="00A02BEC" w:rsidR="00892904" w:rsidTr="00D26F82" w14:paraId="67700E77" w14:textId="77777777">
      <w:tc>
        <w:tcPr>
          <w:tcW w:w="10632" w:type="dxa"/>
        </w:tcPr>
        <w:p w:rsidR="00892904" w:rsidP="00892904" w:rsidRDefault="00892904" w14:paraId="6DBC2F50" w14:textId="77777777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Address1"/>
              <w:tag w:val="#Nav: Standard_Sales_Credit_Memo/1307"/>
              <w:id w:val="-731159354"/>
              <w:placeholder>
                <w:docPart w:val="D76F82E567514E37B901A3466AEBEBAE"/>
              </w:placeholder>
              <w:dataBinding w:prefixMappings="xmlns:ns0='urn:microsoft-dynamics-nav/reports/Standard_Sales_Credit_Memo/1307/'" w:xpath="/ns0:NavWordReportXmlPart[1]/ns0:Header[1]/ns0:CompanyAddress1[1]" w:storeItemID="{8BCD1D8D-B23A-4084-822F-E250965334AB}"/>
              <w:text/>
            </w:sdtPr>
            <w:sdtContent>
              <w:r w:rsidRPr="00876CA7">
                <w:rPr>
                  <w:b/>
                  <w:bCs/>
                  <w:sz w:val="20"/>
                  <w:szCs w:val="20"/>
                </w:rPr>
                <w:t>CompanyAddress1</w:t>
              </w:r>
            </w:sdtContent>
          </w:sdt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2"/>
              <w:tag w:val="#Nav: Standard_Sales_Credit_Memo/1307"/>
              <w:id w:val="1668750090"/>
              <w:placeholder>
                <w:docPart w:val="A4A35DE4D3644585A6B12AB1A1CAEC51"/>
              </w:placeholder>
              <w:dataBinding w:prefixMappings="xmlns:ns0='urn:microsoft-dynamics-nav/reports/Standard_Sales_Credit_Memo/1307/'" w:xpath="/ns0:NavWordReportXmlPart[1]/ns0:Header[1]/ns0:CompanyAddress2[1]" w:storeItemID="{8BCD1D8D-B23A-4084-822F-E250965334AB}"/>
              <w:text/>
            </w:sdtPr>
            <w:sdtContent>
              <w:r w:rsidRPr="00876CA7">
                <w:rPr>
                  <w:b/>
                  <w:bCs/>
                  <w:sz w:val="20"/>
                  <w:szCs w:val="20"/>
                </w:rPr>
                <w:t>CompanyAddress2</w:t>
              </w:r>
            </w:sdtContent>
          </w:sdt>
          <w:r w:rsidRPr="00AB11CC">
            <w:t xml:space="preserve"> </w:t>
          </w:r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Address4"/>
              <w:tag w:val="#Nav: Standard_Sales_Credit_Memo/1307"/>
              <w:id w:val="-1545130583"/>
              <w:placeholder>
                <w:docPart w:val="EA9C9E143CC04A4B802A00AAE096BF98"/>
              </w:placeholder>
              <w:dataBinding w:prefixMappings="xmlns:ns0='urn:microsoft-dynamics-nav/reports/Standard_Sales_Credit_Memo/1307/'" w:xpath="/ns0:NavWordReportXmlPart[1]/ns0:Header[1]/ns0:CompanyAddress4[1]" w:storeItemID="{8BCD1D8D-B23A-4084-822F-E250965334AB}"/>
              <w:text/>
            </w:sdtPr>
            <w:sdtContent>
              <w:r w:rsidRPr="00876CA7">
                <w:rPr>
                  <w:b/>
                  <w:bCs/>
                  <w:sz w:val="20"/>
                  <w:szCs w:val="20"/>
                </w:rPr>
                <w:t>CompanyAddress4</w:t>
              </w:r>
            </w:sdtContent>
          </w:sdt>
          <w:r w:rsidRPr="00AB11CC">
            <w:t xml:space="preserve"> </w:t>
          </w:r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VATRegNo"/>
              <w:tag w:val="#Nav: Standard_Sales_Credit_Memo/1307"/>
              <w:id w:val="-365913701"/>
              <w:placeholder>
                <w:docPart w:val="B6C4CC1005014C988F35086958E1EA10"/>
              </w:placeholder>
              <w:dataBinding w:prefixMappings="xmlns:ns0='urn:microsoft-dynamics-nav/reports/Standard_Sales_Credit_Memo/1307/'" w:xpath="/ns0:NavWordReportXmlPart[1]/ns0:Header[1]/ns0:CompanyVATRegNo[1]" w:storeItemID="{8BCD1D8D-B23A-4084-822F-E250965334AB}"/>
              <w:text/>
            </w:sdtPr>
            <w:sdtContent>
              <w:proofErr w:type="spellStart"/>
              <w:r w:rsidRPr="00876CA7">
                <w:rPr>
                  <w:b/>
                  <w:bCs/>
                  <w:sz w:val="20"/>
                  <w:szCs w:val="20"/>
                </w:rPr>
                <w:t>CompanyVATRegNo</w:t>
              </w:r>
              <w:proofErr w:type="spellEnd"/>
            </w:sdtContent>
          </w:sdt>
          <w:r w:rsidRPr="00AB11CC">
            <w:t xml:space="preserve"> </w:t>
          </w:r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TravelGuaranteeCaption"/>
              <w:tag w:val="#Nav: Standard_Sales_Credit_Memo/1307"/>
              <w:id w:val="945656684"/>
              <w:placeholder>
                <w:docPart w:val="30AABAAD4C52445DB3BBB85CE42CB97A"/>
              </w:placeholder>
              <w:dataBinding w:prefixMappings="xmlns:ns0='urn:microsoft-dynamics-nav/reports/Standard_Sales_Credit_Memo/1307/'" w:xpath="/ns0:NavWordReportXmlPart[1]/ns0:Header[1]/ns0:TravelGuaranteeCaption[1]" w:storeItemID="{8BCD1D8D-B23A-4084-822F-E250965334AB}"/>
              <w:text/>
            </w:sdtPr>
            <w:sdtContent>
              <w:r>
                <w:rPr>
                  <w:b/>
                  <w:bCs/>
                  <w:sz w:val="20"/>
                  <w:szCs w:val="20"/>
                </w:rPr>
                <w:t>TravelGuaranteeCaption</w:t>
              </w:r>
            </w:sdtContent>
          </w:sdt>
          <w:r w:rsidRPr="00876CA7">
            <w:rPr>
              <w:b/>
              <w:bCs/>
              <w:sz w:val="20"/>
              <w:szCs w:val="20"/>
            </w:rPr>
            <w:t>964</w:t>
          </w:r>
        </w:p>
      </w:tc>
    </w:tr>
    <w:tr w:rsidRPr="00AB11CC" w:rsidR="00892904" w:rsidTr="00D26F82" w14:paraId="68F878C2" w14:textId="77777777">
      <w:tc>
        <w:tcPr>
          <w:tcW w:w="10632" w:type="dxa"/>
        </w:tcPr>
        <w:p w:rsidR="00892904" w:rsidP="00892904" w:rsidRDefault="00892904" w14:paraId="50E7D58E" w14:textId="77777777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  <w:sz w:val="20"/>
                <w:szCs w:val="20"/>
              </w:rPr>
              <w:alias w:val="#Nav: /Header/CompanyHomePage"/>
              <w:tag w:val="#Nav: Standard_Sales_Credit_Memo/1307"/>
              <w:id w:val="17368816"/>
              <w:placeholder>
                <w:docPart w:val="185AA75EA0144C2B865950703665B55D"/>
              </w:placeholder>
              <w:dataBinding w:prefixMappings="xmlns:ns0='urn:microsoft-dynamics-nav/reports/Standard_Sales_Credit_Memo/1307/'" w:xpath="/ns0:NavWordReportXmlPart[1]/ns0:Header[1]/ns0:CompanyHomePage[1]" w:storeItemID="{8BCD1D8D-B23A-4084-822F-E250965334AB}"/>
              <w:text/>
            </w:sdtPr>
            <w:sdtContent>
              <w:proofErr w:type="spellStart"/>
              <w:r w:rsidRPr="00876CA7">
                <w:rPr>
                  <w:b/>
                  <w:bCs/>
                  <w:sz w:val="20"/>
                  <w:szCs w:val="20"/>
                </w:rPr>
                <w:t>CompanyHomePage</w:t>
              </w:r>
              <w:proofErr w:type="spellEnd"/>
            </w:sdtContent>
          </w:sdt>
          <w:r w:rsidRPr="00AB11CC">
            <w:t xml:space="preserve"> </w:t>
          </w:r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EMail"/>
              <w:tag w:val="#Nav: Standard_Sales_Credit_Memo/1307"/>
              <w:id w:val="1613713807"/>
              <w:placeholder>
                <w:docPart w:val="5D3F4C404309404D8AB547B78C20E807"/>
              </w:placeholder>
              <w:dataBinding w:prefixMappings="xmlns:ns0='urn:microsoft-dynamics-nav/reports/Standard_Sales_Credit_Memo/1307/'" w:xpath="/ns0:NavWordReportXmlPart[1]/ns0:Header[1]/ns0:CompanyEMail[1]" w:storeItemID="{8BCD1D8D-B23A-4084-822F-E250965334AB}"/>
              <w:text/>
            </w:sdtPr>
            <w:sdtContent>
              <w:proofErr w:type="spellStart"/>
              <w:r w:rsidRPr="00876CA7">
                <w:rPr>
                  <w:b/>
                  <w:bCs/>
                  <w:sz w:val="20"/>
                  <w:szCs w:val="20"/>
                </w:rPr>
                <w:t>CompanyEMail</w:t>
              </w:r>
              <w:proofErr w:type="spellEnd"/>
            </w:sdtContent>
          </w:sdt>
          <w:r w:rsidRPr="00AB11CC">
            <w:t xml:space="preserve"> </w:t>
          </w:r>
          <w:r>
            <w:t xml:space="preserve"> </w:t>
          </w:r>
          <w:r w:rsidRPr="00AB11CC">
            <w:t>●</w:t>
          </w:r>
          <w:r>
            <w:t xml:space="preserve"> </w:t>
          </w:r>
          <w:sdt>
            <w:sdtPr>
              <w:rPr>
                <w:b/>
                <w:bCs/>
                <w:sz w:val="20"/>
                <w:szCs w:val="20"/>
              </w:rPr>
              <w:alias w:val="#Nav: /Header/CompanyPhoneNo"/>
              <w:tag w:val="#Nav: Standard_Sales_Credit_Memo/1307"/>
              <w:id w:val="586356596"/>
              <w:placeholder>
                <w:docPart w:val="341E5EEBC4D544229BF3FB433EB57489"/>
              </w:placeholder>
              <w:dataBinding w:prefixMappings="xmlns:ns0='urn:microsoft-dynamics-nav/reports/Standard_Sales_Credit_Memo/1307/'" w:xpath="/ns0:NavWordReportXmlPart[1]/ns0:Header[1]/ns0:CompanyPhoneNo[1]" w:storeItemID="{8BCD1D8D-B23A-4084-822F-E250965334AB}"/>
              <w:text/>
            </w:sdtPr>
            <w:sdtContent>
              <w:proofErr w:type="spellStart"/>
              <w:r w:rsidRPr="00876CA7">
                <w:rPr>
                  <w:b/>
                  <w:bCs/>
                  <w:sz w:val="20"/>
                  <w:szCs w:val="20"/>
                </w:rPr>
                <w:t>CompanyPhoneNo</w:t>
              </w:r>
              <w:proofErr w:type="spellEnd"/>
            </w:sdtContent>
          </w:sdt>
        </w:p>
      </w:tc>
    </w:tr>
  </w:tbl>
  <w:p w:rsidR="00892904" w:rsidRDefault="00892904" w14:paraId="5CA2E402" w14:textId="7777777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D6C" w:rsidP="00892904" w:rsidRDefault="00BF5D6C" w14:paraId="3EFED3B4" w14:textId="77777777">
      <w:pPr>
        <w:spacing w:after="0" w:line="240" w:lineRule="auto"/>
      </w:pPr>
      <w:r>
        <w:separator/>
      </w:r>
    </w:p>
  </w:footnote>
  <w:footnote w:type="continuationSeparator" w:id="0">
    <w:p w:rsidR="00BF5D6C" w:rsidP="00892904" w:rsidRDefault="00BF5D6C" w14:paraId="688306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892904" w:rsidTr="00D26F82" w14:paraId="06787178" w14:textId="77777777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="00892904" w:rsidTr="00D26F82" w14:paraId="6952890D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1"/>
                <w:tag w:val="#Nav: Standard_Sales_Credit_Memo/1307"/>
                <w:id w:val="34829674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1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28FF6857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CustomerAddress1</w:t>
                    </w:r>
                  </w:p>
                </w:tc>
              </w:sdtContent>
            </w:sdt>
          </w:tr>
          <w:tr w:rsidR="00892904" w:rsidTr="00D26F82" w14:paraId="7C1E7790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2"/>
                <w:tag w:val="#Nav: Standard_Sales_Credit_Memo/1307"/>
                <w:id w:val="-1370766018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2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1E60A173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CustomerAddress2</w:t>
                    </w:r>
                  </w:p>
                </w:tc>
              </w:sdtContent>
            </w:sdt>
          </w:tr>
          <w:tr w:rsidR="00892904" w:rsidTr="00D26F82" w14:paraId="54AAFE79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3"/>
                <w:tag w:val="#Nav: Standard_Sales_Credit_Memo/1307"/>
                <w:id w:val="-1879302835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3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37DDD7C2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CustomerAddress3</w:t>
                    </w:r>
                  </w:p>
                </w:tc>
              </w:sdtContent>
            </w:sdt>
          </w:tr>
          <w:tr w:rsidR="00892904" w:rsidTr="00D26F82" w14:paraId="4A7E495F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4"/>
                <w:tag w:val="#Nav: Standard_Sales_Credit_Memo/1307"/>
                <w:id w:val="1307285553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4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3EF14F5C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CustomerAddress4</w:t>
                    </w:r>
                  </w:p>
                </w:tc>
              </w:sdtContent>
            </w:sdt>
          </w:tr>
          <w:tr w:rsidR="00892904" w:rsidTr="00D26F82" w14:paraId="2C639949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5"/>
                <w:tag w:val="#Nav: Standard_Sales_Credit_Memo/1307"/>
                <w:id w:val="260727216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5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69D1B041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CustomerAddress5</w:t>
                    </w:r>
                  </w:p>
                </w:tc>
              </w:sdtContent>
            </w:sdt>
          </w:tr>
          <w:tr w:rsidR="00892904" w:rsidTr="00D26F82" w14:paraId="03FCFCEF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6"/>
                <w:tag w:val="#Nav: Standard_Sales_Credit_Memo/1307"/>
                <w:id w:val="-1774235037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6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03FC6009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CustomerAddress6</w:t>
                    </w:r>
                  </w:p>
                </w:tc>
              </w:sdtContent>
            </w:sdt>
          </w:tr>
          <w:tr w:rsidR="00892904" w:rsidTr="00D26F82" w14:paraId="1B1DCA39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7"/>
                <w:tag w:val="#Nav: Standard_Sales_Credit_Memo/1307"/>
                <w:id w:val="-1318490492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7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1B801120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CustomerAddress7</w:t>
                    </w:r>
                  </w:p>
                </w:tc>
              </w:sdtContent>
            </w:sdt>
          </w:tr>
          <w:tr w:rsidR="00892904" w:rsidTr="00D26F82" w14:paraId="1C282756" w14:textId="77777777">
            <w:sdt>
              <w:sdtPr>
                <w:rPr>
                  <w:b/>
                  <w:sz w:val="24"/>
                  <w:szCs w:val="24"/>
                </w:rPr>
                <w:alias w:val="#Nav: /Header/CustomerAddress8"/>
                <w:tag w:val="#Nav: Standard_Sales_Credit_Memo/1307"/>
                <w:id w:val="-1849085000"/>
                <w:placeholder>
                  <w:docPart w:val="6FE4FE1D98EF4572BD2ECF917D95F5EB"/>
                </w:placeholder>
                <w:dataBinding w:prefixMappings="xmlns:ns0='urn:microsoft-dynamics-nav/reports/Standard_Sales_Credit_Memo/1307/'" w:xpath="/ns0:NavWordReportXmlPart[1]/ns0:Header[1]/ns0:CustomerAddress8[1]" w:storeItemID="{8BCD1D8D-B23A-4084-822F-E250965334AB}"/>
                <w:text/>
              </w:sdtPr>
              <w:sdtContent>
                <w:tc>
                  <w:tcPr>
                    <w:tcW w:w="5969" w:type="dxa"/>
                  </w:tcPr>
                  <w:p w:rsidRPr="007A7076" w:rsidR="00892904" w:rsidP="00892904" w:rsidRDefault="00892904" w14:paraId="60E3BF20" w14:textId="77777777">
                    <w:pPr>
                      <w:pStyle w:val="Undertitel"/>
                      <w:rPr>
                        <w:b/>
                        <w:sz w:val="24"/>
                        <w:szCs w:val="24"/>
                      </w:rPr>
                    </w:pPr>
                    <w:r w:rsidRPr="007A7076">
                      <w:rPr>
                        <w:b/>
                        <w:sz w:val="24"/>
                        <w:szCs w:val="24"/>
                      </w:rPr>
                      <w:t>CustomerAddress8</w:t>
                    </w:r>
                  </w:p>
                </w:tc>
              </w:sdtContent>
            </w:sdt>
          </w:tr>
        </w:tbl>
        <w:p w:rsidR="00892904" w:rsidP="00892904" w:rsidRDefault="00892904" w14:paraId="4B79D99F" w14:textId="77777777">
          <w:pPr>
            <w:pStyle w:val="Undertitel"/>
            <w:rPr>
              <w:b/>
            </w:rPr>
          </w:pPr>
        </w:p>
      </w:tc>
      <w:tc>
        <w:tcPr>
          <w:tcW w:w="2144" w:type="pct"/>
        </w:tcPr>
        <w:p w:rsidR="00892904" w:rsidP="00892904" w:rsidRDefault="00892904" w14:paraId="1C9E7843" w14:textId="77777777">
          <w:pPr>
            <w:pStyle w:val="Sidehoved"/>
            <w:jc w:val="right"/>
            <w:rPr>
              <w:b/>
            </w:rPr>
          </w:pPr>
          <w:sdt>
            <w:sdtPr>
              <w:alias w:val="#Nav: /Header/CompanyPicture"/>
              <w:tag w:val="#Nav: Standard_Sales_Credit_Memo/1307"/>
              <w:id w:val="795027538"/>
              <w:dataBinding w:prefixMappings="xmlns:ns0='urn:microsoft-dynamics-nav/reports/Standard_Sales_Credit_Memo/1307/'" w:xpath="/ns0:NavWordReportXmlPart[1]/ns0:Header[1]/ns0:CompanyPicture[1]" w:storeItemID="{8BCD1D8D-B23A-4084-822F-E250965334AB}"/>
              <w:picture/>
            </w:sdtPr>
            <w:sdtContent>
              <w:r>
                <w:rPr>
                  <w:noProof/>
                </w:rPr>
                <w:drawing>
                  <wp:inline distT="0" distB="0" distL="0" distR="0" wp14:anchorId="55A5B4E0" wp14:editId="5118DCA0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92904" w:rsidRDefault="00892904" w14:paraId="270B6AB6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04"/>
    <w:rsid w:val="00892904"/>
    <w:rsid w:val="00B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A9A2"/>
  <w15:docId w15:val="{4BAB4AA7-FC3E-46EC-8E8A-452B21AF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904"/>
  </w:style>
  <w:style w:type="paragraph" w:styleId="Sidefod">
    <w:name w:val="footer"/>
    <w:basedOn w:val="Normal"/>
    <w:link w:val="SidefodTegn"/>
    <w:uiPriority w:val="99"/>
    <w:unhideWhenUsed/>
    <w:rsid w:val="00892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904"/>
  </w:style>
  <w:style w:type="table" w:styleId="Tabel-Gitter">
    <w:name w:val="Table Grid"/>
    <w:basedOn w:val="Tabel-Normal"/>
    <w:uiPriority w:val="39"/>
    <w:rsid w:val="0089290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892904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92904"/>
    <w:rPr>
      <w:rFonts w:eastAsiaTheme="minorHAnsi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E4FE1D98EF4572BD2ECF917D95F5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CDAFCB-18DA-499A-9E11-7F84C471D41E}"/>
      </w:docPartPr>
      <w:docPartBody>
        <w:p w:rsidR="00000000" w:rsidRDefault="00B66BED" w:rsidP="00B66BED">
          <w:pPr>
            <w:pStyle w:val="6FE4FE1D98EF4572BD2ECF917D95F5EB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9D662FB7AD2749EE9D875469DCD7E9C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25ECC6-BD91-48D4-9F40-3E331C37C6F3}"/>
      </w:docPartPr>
      <w:docPartBody>
        <w:p w:rsidR="00000000" w:rsidRDefault="00B66BED" w:rsidP="00B66BED">
          <w:pPr>
            <w:pStyle w:val="9D662FB7AD2749EE9D875469DCD7E9C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3886671F3C461E840E4B04FB5A403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427413-861D-4452-8F3D-B30197DAE8BA}"/>
      </w:docPartPr>
      <w:docPartBody>
        <w:p w:rsidR="00000000" w:rsidRDefault="00B66BED" w:rsidP="00B66BED">
          <w:pPr>
            <w:pStyle w:val="943886671F3C461E840E4B04FB5A403F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7BE09EFA5194532B0553AF6CD0F42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29E74B2-89F7-4374-B1C9-5AA01879DD8C}"/>
      </w:docPartPr>
      <w:docPartBody>
        <w:p w:rsidR="00000000" w:rsidRDefault="00B66BED" w:rsidP="00B66BED">
          <w:pPr>
            <w:pStyle w:val="77BE09EFA5194532B0553AF6CD0F42D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38A4CF6D24040138F6D183E7A67BB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ACAEBC-CDFE-4179-AA28-64A35413C4BA}"/>
      </w:docPartPr>
      <w:docPartBody>
        <w:p w:rsidR="00000000" w:rsidRDefault="00B66BED" w:rsidP="00B66BED">
          <w:pPr>
            <w:pStyle w:val="438A4CF6D24040138F6D183E7A67BB89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8E96D26499B40F4B551438964BBBF4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2A30B6-DA55-425E-9AB4-28A5E2DD8E23}"/>
      </w:docPartPr>
      <w:docPartBody>
        <w:p w:rsidR="00000000" w:rsidRDefault="00B66BED" w:rsidP="00B66BED">
          <w:pPr>
            <w:pStyle w:val="78E96D26499B40F4B551438964BBBF44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6816C23C4804917920B3C93FA6F04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AAA15A-C318-4189-9962-EDC355AAEC18}"/>
      </w:docPartPr>
      <w:docPartBody>
        <w:p w:rsidR="00000000" w:rsidRDefault="00B66BED" w:rsidP="00B66BED">
          <w:pPr>
            <w:pStyle w:val="66816C23C4804917920B3C93FA6F047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A46109942A944BD822335AB7B1FD7E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A013F0-4AE1-4440-A5D9-F61626CDC880}"/>
      </w:docPartPr>
      <w:docPartBody>
        <w:p w:rsidR="00000000" w:rsidRDefault="00B66BED" w:rsidP="00B66BED">
          <w:pPr>
            <w:pStyle w:val="CA46109942A944BD822335AB7B1FD7EF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A8E6DF4AD2740B9B578866416758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49DB3B-EB91-4186-80A1-A9823731A94A}"/>
      </w:docPartPr>
      <w:docPartBody>
        <w:p w:rsidR="00000000" w:rsidRDefault="00B66BED" w:rsidP="00B66BED">
          <w:pPr>
            <w:pStyle w:val="DA8E6DF4AD2740B9B578866416758538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6F82E567514E37B901A3466AEBEB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D74323-A3F2-470D-9027-E61719E2E25B}"/>
      </w:docPartPr>
      <w:docPartBody>
        <w:p w:rsidR="00000000" w:rsidRDefault="00B66BED" w:rsidP="00B66BED">
          <w:pPr>
            <w:pStyle w:val="D76F82E567514E37B901A3466AEBEBAE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4A35DE4D3644585A6B12AB1A1CAEC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96D52D-5DAE-4693-98CC-50B1D99EEC91}"/>
      </w:docPartPr>
      <w:docPartBody>
        <w:p w:rsidR="00000000" w:rsidRDefault="00B66BED" w:rsidP="00B66BED">
          <w:pPr>
            <w:pStyle w:val="A4A35DE4D3644585A6B12AB1A1CAEC5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A9C9E143CC04A4B802A00AAE096BF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082251-7D48-4AAA-A873-1E5CAA42D187}"/>
      </w:docPartPr>
      <w:docPartBody>
        <w:p w:rsidR="00000000" w:rsidRDefault="00B66BED" w:rsidP="00B66BED">
          <w:pPr>
            <w:pStyle w:val="EA9C9E143CC04A4B802A00AAE096BF98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6C4CC1005014C988F35086958E1EA1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E4C989-1521-4F8A-A613-85A7C8F5737A}"/>
      </w:docPartPr>
      <w:docPartBody>
        <w:p w:rsidR="00000000" w:rsidRDefault="00B66BED" w:rsidP="00B66BED">
          <w:pPr>
            <w:pStyle w:val="B6C4CC1005014C988F35086958E1EA10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0AABAAD4C52445DB3BBB85CE42CB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FDD89E-5C30-4535-AB68-257F9AEC2293}"/>
      </w:docPartPr>
      <w:docPartBody>
        <w:p w:rsidR="00000000" w:rsidRDefault="00B66BED" w:rsidP="00B66BED">
          <w:pPr>
            <w:pStyle w:val="30AABAAD4C52445DB3BBB85CE42CB97A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185AA75EA0144C2B865950703665B5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449AA4-26B6-45A4-9B8B-0FAAFE5E745A}"/>
      </w:docPartPr>
      <w:docPartBody>
        <w:p w:rsidR="00000000" w:rsidRDefault="00B66BED" w:rsidP="00B66BED">
          <w:pPr>
            <w:pStyle w:val="185AA75EA0144C2B865950703665B55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D3F4C404309404D8AB547B78C20E8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588C3F3-46EF-47B6-A305-3A380C7C3C98}"/>
      </w:docPartPr>
      <w:docPartBody>
        <w:p w:rsidR="00000000" w:rsidRDefault="00B66BED" w:rsidP="00B66BED">
          <w:pPr>
            <w:pStyle w:val="5D3F4C404309404D8AB547B78C20E807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1E5EEBC4D544229BF3FB433EB574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4FE4CC0-E72B-4728-A2DF-70971588516B}"/>
      </w:docPartPr>
      <w:docPartBody>
        <w:p w:rsidR="00000000" w:rsidRDefault="00B66BED" w:rsidP="00B66BED">
          <w:pPr>
            <w:pStyle w:val="341E5EEBC4D544229BF3FB433EB5748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D"/>
    <w:rsid w:val="00B66BED"/>
    <w:rsid w:val="00E4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66BED"/>
    <w:rPr>
      <w:color w:val="808080"/>
    </w:rPr>
  </w:style>
  <w:style w:type="paragraph" w:customStyle="1" w:styleId="6FE4FE1D98EF4572BD2ECF917D95F5EB">
    <w:name w:val="6FE4FE1D98EF4572BD2ECF917D95F5EB"/>
    <w:rsid w:val="00B66BED"/>
  </w:style>
  <w:style w:type="paragraph" w:customStyle="1" w:styleId="F43F325A33BA4CC399A7C0D3CBC53DBA">
    <w:name w:val="F43F325A33BA4CC399A7C0D3CBC53DBA"/>
    <w:rsid w:val="00B66BED"/>
  </w:style>
  <w:style w:type="paragraph" w:customStyle="1" w:styleId="9D662FB7AD2749EE9D875469DCD7E9CB">
    <w:name w:val="9D662FB7AD2749EE9D875469DCD7E9CB"/>
    <w:rsid w:val="00B66BED"/>
  </w:style>
  <w:style w:type="paragraph" w:customStyle="1" w:styleId="943886671F3C461E840E4B04FB5A403F">
    <w:name w:val="943886671F3C461E840E4B04FB5A403F"/>
    <w:rsid w:val="00B66BED"/>
  </w:style>
  <w:style w:type="paragraph" w:customStyle="1" w:styleId="77BE09EFA5194532B0553AF6CD0F42D1">
    <w:name w:val="77BE09EFA5194532B0553AF6CD0F42D1"/>
    <w:rsid w:val="00B66BED"/>
  </w:style>
  <w:style w:type="paragraph" w:customStyle="1" w:styleId="438A4CF6D24040138F6D183E7A67BB89">
    <w:name w:val="438A4CF6D24040138F6D183E7A67BB89"/>
    <w:rsid w:val="00B66BED"/>
  </w:style>
  <w:style w:type="paragraph" w:customStyle="1" w:styleId="78E96D26499B40F4B551438964BBBF44">
    <w:name w:val="78E96D26499B40F4B551438964BBBF44"/>
    <w:rsid w:val="00B66BED"/>
  </w:style>
  <w:style w:type="paragraph" w:customStyle="1" w:styleId="66816C23C4804917920B3C93FA6F047F">
    <w:name w:val="66816C23C4804917920B3C93FA6F047F"/>
    <w:rsid w:val="00B66BED"/>
  </w:style>
  <w:style w:type="paragraph" w:customStyle="1" w:styleId="CA46109942A944BD822335AB7B1FD7EF">
    <w:name w:val="CA46109942A944BD822335AB7B1FD7EF"/>
    <w:rsid w:val="00B66BED"/>
  </w:style>
  <w:style w:type="paragraph" w:customStyle="1" w:styleId="DA8E6DF4AD2740B9B578866416758538">
    <w:name w:val="DA8E6DF4AD2740B9B578866416758538"/>
    <w:rsid w:val="00B66BED"/>
  </w:style>
  <w:style w:type="paragraph" w:customStyle="1" w:styleId="D76F82E567514E37B901A3466AEBEBAE">
    <w:name w:val="D76F82E567514E37B901A3466AEBEBAE"/>
    <w:rsid w:val="00B66BED"/>
  </w:style>
  <w:style w:type="paragraph" w:customStyle="1" w:styleId="A4A35DE4D3644585A6B12AB1A1CAEC51">
    <w:name w:val="A4A35DE4D3644585A6B12AB1A1CAEC51"/>
    <w:rsid w:val="00B66BED"/>
  </w:style>
  <w:style w:type="paragraph" w:customStyle="1" w:styleId="EA9C9E143CC04A4B802A00AAE096BF98">
    <w:name w:val="EA9C9E143CC04A4B802A00AAE096BF98"/>
    <w:rsid w:val="00B66BED"/>
  </w:style>
  <w:style w:type="paragraph" w:customStyle="1" w:styleId="B6C4CC1005014C988F35086958E1EA10">
    <w:name w:val="B6C4CC1005014C988F35086958E1EA10"/>
    <w:rsid w:val="00B66BED"/>
  </w:style>
  <w:style w:type="paragraph" w:customStyle="1" w:styleId="30AABAAD4C52445DB3BBB85CE42CB97A">
    <w:name w:val="30AABAAD4C52445DB3BBB85CE42CB97A"/>
    <w:rsid w:val="00B66BED"/>
  </w:style>
  <w:style w:type="paragraph" w:customStyle="1" w:styleId="185AA75EA0144C2B865950703665B55D">
    <w:name w:val="185AA75EA0144C2B865950703665B55D"/>
    <w:rsid w:val="00B66BED"/>
  </w:style>
  <w:style w:type="paragraph" w:customStyle="1" w:styleId="5D3F4C404309404D8AB547B78C20E807">
    <w:name w:val="5D3F4C404309404D8AB547B78C20E807"/>
    <w:rsid w:val="00B66BED"/>
  </w:style>
  <w:style w:type="paragraph" w:customStyle="1" w:styleId="341E5EEBC4D544229BF3FB433EB57489">
    <w:name w:val="341E5EEBC4D544229BF3FB433EB57489"/>
    <w:rsid w:val="00B6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A r r i v a l D a t e C a p t i o n > A r r i v a l D a t e C a p t i o n < / A r r i v a l D a t e C a p t i o n >  
         < A r r i v a l _ d a t e > A r r i v a l _ d a t e < / A r r i v a l _ d a t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D a t e C a p t i o n > D e p a r t u r e D a t e C a p t i o n < / D e p a r t u r e D a t e C a p t i o n >  
         < D e p a r t u r e _ d a t e > D e p a r t u r e _ d a t e < / D e p a r t u r e _ d a t e >  
         < D i s t r i c t > D i s t r i c t < / D i s t r i c t >  
         < D i s t r i c t C a p t i o n > D i s t r i c t C a p t i o n < / D i s t r i c t C a p t i o n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c l u d i n g V A T C a p t i o n > I n c l u d i n g V A T C a p t i o n < / I n c l u d i n g V A T C a p t i o n >  
         < I n v o i c e A m o u n t C a p t i o n > I n v o i c e A m o u n t C a p t i o n < / I n v o i c e A m o u n t C a p t i o n >  
         < I n v o i c e D a t e C a p t i o n > I n v o i c e D a t e C a p t i o n < / I n v o i c e D a t e C a p t i o n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M e s s a g e P a r t 1 > I n v o i c e M e s s a g e P a r t 1 < / I n v o i c e M e s s a g e P a r t 1 >  
         < I n v o i c e M e s s a g e P a r t 2 > I n v o i c e M e s s a g e P a r t 2 < / I n v o i c e M e s s a g e P a r t 2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C a p t i o n > L i n e A m o u n t C a p t i o n < / L i n e A m o u n t C a p t i o n >  
         < L o c a l C u r r e n c y _ L b l > L o c a l C u r r e n c y _ L b l < / L o c a l C u r r e n c y _ L b l >  
         < N a m e > N a m e < / N a m e >  
         < N a m e C a p t i o n > N a m e C a p t i o n < / N a m e C a p t i o n >  
         < N u m b e r O f P e o p l e C a p t i o n > N u m b e r O f P e o p l e C a p t i o n < / N u m b e r O f P e o p l e C a p t i o n >  
         < N u m b e r _ o f _ p e o p l e > N u m b e r _ o f _ p e o p l e < / N u m b e r _ o f _ p e o p l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v e l G u a r a n t e e C a p t i o n > T r a v e l G u a r a n t e e C a p t i o n < / T r a v e l G u a r a n t e e C a p t i o n >  
         < U n i t P r i c e C a p t i o n > U n i t P r i c e C a p t i o n < / U n i t P r i c e C a p t i o n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F06288A-A83B-4F49-BD2E-F2144A427321}">
  <ds:schemaRefs>
    <ds:schemaRef ds:uri="urn:microsoft-dynamics-nav/reports/Standard_Sales_Credit_Memo/13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585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2</cp:revision>
  <dcterms:created xsi:type="dcterms:W3CDTF">2024-09-25T09:20:00Z</dcterms:created>
  <dcterms:modified xsi:type="dcterms:W3CDTF">2024-09-25T09:24:00Z</dcterms:modified>
</cp:coreProperties>
</file>